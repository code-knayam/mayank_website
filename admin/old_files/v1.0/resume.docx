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B6098" w14:textId="5903B6C7" w:rsidR="00F015DE" w:rsidRDefault="000201D0">
      <w:pPr>
        <w:pStyle w:val="Heading1"/>
      </w:pPr>
      <w:r>
        <w:t>Objective</w:t>
      </w:r>
    </w:p>
    <w:sdt>
      <w:sdtPr>
        <w:id w:val="9459735"/>
        <w:placeholder>
          <w:docPart w:val="BEA7B4FD0E3FBD49B9249BC1E8265E2D"/>
        </w:placeholder>
      </w:sdtPr>
      <w:sdtEndPr/>
      <w:sdtContent>
        <w:p w14:paraId="3DB599DC" w14:textId="66E65A52" w:rsidR="00F015DE" w:rsidRPr="009E733C" w:rsidRDefault="00AA2F8C" w:rsidP="00AA2F8C">
          <w:pPr>
            <w:rPr>
              <w:rFonts w:eastAsia="Times New Roman" w:cs="Times New Roman"/>
              <w:szCs w:val="20"/>
            </w:rPr>
          </w:pPr>
          <w:r w:rsidRPr="009E733C">
            <w:rPr>
              <w:rFonts w:eastAsia="Times New Roman" w:cs="Times New Roman"/>
              <w:color w:val="000000"/>
              <w:szCs w:val="20"/>
              <w:shd w:val="clear" w:color="auto" w:fill="FFFFFF"/>
            </w:rPr>
            <w:t xml:space="preserve">A self motivated, Independent, and hard working person looking for a position in a </w:t>
          </w:r>
          <w:r w:rsidR="00CB7C76" w:rsidRPr="009E733C">
            <w:rPr>
              <w:rFonts w:eastAsia="Times New Roman" w:cs="Times New Roman"/>
              <w:color w:val="000000"/>
              <w:szCs w:val="20"/>
              <w:shd w:val="clear" w:color="auto" w:fill="FFFFFF"/>
            </w:rPr>
            <w:t>well-known</w:t>
          </w:r>
          <w:r w:rsidRPr="009E733C">
            <w:rPr>
              <w:rFonts w:eastAsia="Times New Roman" w:cs="Times New Roman"/>
              <w:color w:val="000000"/>
              <w:szCs w:val="20"/>
              <w:shd w:val="clear" w:color="auto" w:fill="FFFFFF"/>
            </w:rPr>
            <w:t xml:space="preserve"> organization for mutual growth and profit.</w:t>
          </w:r>
        </w:p>
      </w:sdtContent>
    </w:sdt>
    <w:p w14:paraId="7ADC6350" w14:textId="77777777" w:rsidR="00F015DE" w:rsidRDefault="000201D0">
      <w:pPr>
        <w:pStyle w:val="Heading1"/>
      </w:pPr>
      <w:r>
        <w:t>Education</w:t>
      </w:r>
    </w:p>
    <w:p w14:paraId="73DADE75" w14:textId="77777777" w:rsidR="00F015DE" w:rsidRDefault="00636540">
      <w:pPr>
        <w:pStyle w:val="Heading2"/>
      </w:pPr>
      <w:sdt>
        <w:sdtPr>
          <w:id w:val="9459748"/>
          <w:placeholder>
            <w:docPart w:val="5252D4DF340D58429B1AB6703AD8D82B"/>
          </w:placeholder>
        </w:sdtPr>
        <w:sdtEndPr/>
        <w:sdtContent>
          <w:r w:rsidR="00AA2F8C">
            <w:t>BCA</w:t>
          </w:r>
        </w:sdtContent>
      </w:sdt>
      <w:r w:rsidR="000201D0">
        <w:tab/>
      </w:r>
      <w:r w:rsidR="00AA2F8C">
        <w:t>2013-2016</w:t>
      </w:r>
    </w:p>
    <w:sdt>
      <w:sdtPr>
        <w:id w:val="9459749"/>
        <w:placeholder>
          <w:docPart w:val="5EE42E578DCC8D46BA2C34251E1C9076"/>
        </w:placeholder>
      </w:sdtPr>
      <w:sdtEndPr/>
      <w:sdtContent>
        <w:p w14:paraId="2E952C03" w14:textId="0753CC39" w:rsidR="00F015DE" w:rsidRDefault="0030330D">
          <w:pPr>
            <w:pStyle w:val="BodyText"/>
          </w:pPr>
          <w:r>
            <w:t>F</w:t>
          </w:r>
          <w:r w:rsidR="00AA2F8C">
            <w:t>rom Dayanand Academy of Management Studies</w:t>
          </w:r>
          <w:r>
            <w:t xml:space="preserve"> with 72</w:t>
          </w:r>
          <w:r w:rsidR="009E733C">
            <w:t>%</w:t>
          </w:r>
          <w:r w:rsidR="00442C3F">
            <w:t xml:space="preserve"> </w:t>
          </w:r>
        </w:p>
      </w:sdtContent>
    </w:sdt>
    <w:p w14:paraId="2BC62C28" w14:textId="77777777" w:rsidR="00F015DE" w:rsidRDefault="00636540">
      <w:pPr>
        <w:pStyle w:val="Heading2"/>
      </w:pPr>
      <w:sdt>
        <w:sdtPr>
          <w:id w:val="9459752"/>
          <w:placeholder>
            <w:docPart w:val="0D207B3B79E7D44CA91F3122F4D6F4D5"/>
          </w:placeholder>
        </w:sdtPr>
        <w:sdtEndPr/>
        <w:sdtContent>
          <w:r w:rsidR="00AA2F8C">
            <w:t>Higher Secondary</w:t>
          </w:r>
        </w:sdtContent>
      </w:sdt>
      <w:r w:rsidR="000201D0">
        <w:tab/>
      </w:r>
      <w:r w:rsidR="00AA2F8C">
        <w:t>2012</w:t>
      </w:r>
    </w:p>
    <w:sdt>
      <w:sdtPr>
        <w:id w:val="9459753"/>
        <w:placeholder>
          <w:docPart w:val="3D84B759B663564181686C54BC4E6228"/>
        </w:placeholder>
      </w:sdtPr>
      <w:sdtEndPr/>
      <w:sdtContent>
        <w:p w14:paraId="6C98D5CB" w14:textId="0947B854" w:rsidR="00F015DE" w:rsidRDefault="00AA2F8C">
          <w:pPr>
            <w:pStyle w:val="BodyText"/>
          </w:pPr>
          <w:r>
            <w:t xml:space="preserve">From Dr. Virendra Swarup Education Centre </w:t>
          </w:r>
          <w:r w:rsidR="00CB7C76">
            <w:t>( ISC</w:t>
          </w:r>
          <w:r>
            <w:t xml:space="preserve"> ) with 90.7%</w:t>
          </w:r>
        </w:p>
      </w:sdtContent>
    </w:sdt>
    <w:p w14:paraId="3E4EAFBA" w14:textId="77777777" w:rsidR="00AA2F8C" w:rsidRDefault="00636540" w:rsidP="00AA2F8C">
      <w:pPr>
        <w:pStyle w:val="Heading2"/>
      </w:pPr>
      <w:sdt>
        <w:sdtPr>
          <w:id w:val="1796098263"/>
          <w:placeholder>
            <w:docPart w:val="1606623C3CD77941AE9E09C96549999E"/>
          </w:placeholder>
        </w:sdtPr>
        <w:sdtEndPr/>
        <w:sdtContent>
          <w:r w:rsidR="00AA2F8C">
            <w:t>High School</w:t>
          </w:r>
        </w:sdtContent>
      </w:sdt>
      <w:r w:rsidR="00AA2F8C">
        <w:tab/>
        <w:t>2010</w:t>
      </w:r>
    </w:p>
    <w:sdt>
      <w:sdtPr>
        <w:id w:val="-1446766786"/>
        <w:placeholder>
          <w:docPart w:val="53B519F99623AD4785E994C150848A3B"/>
        </w:placeholder>
      </w:sdtPr>
      <w:sdtEndPr/>
      <w:sdtContent>
        <w:p w14:paraId="6BB84A75" w14:textId="77777777" w:rsidR="00AA2F8C" w:rsidRDefault="00AA2F8C">
          <w:pPr>
            <w:pStyle w:val="BodyText"/>
          </w:pPr>
          <w:r>
            <w:t>From Dr. Virendra Swarup Education Centre ( ICSE ) with 90.8%</w:t>
          </w:r>
        </w:p>
      </w:sdtContent>
    </w:sdt>
    <w:p w14:paraId="180D6D2E" w14:textId="77777777" w:rsidR="00F015DE" w:rsidRDefault="000201D0">
      <w:pPr>
        <w:pStyle w:val="Heading1"/>
      </w:pPr>
      <w:r>
        <w:t>Skills</w:t>
      </w:r>
    </w:p>
    <w:sdt>
      <w:sdtPr>
        <w:id w:val="9459754"/>
        <w:placeholder>
          <w:docPart w:val="C78DD052DE494344A6677F5B35388D65"/>
        </w:placeholder>
      </w:sdtPr>
      <w:sdtEndPr/>
      <w:sdtContent>
        <w:p w14:paraId="56224F28" w14:textId="42311256" w:rsidR="009E733C" w:rsidRPr="009E733C" w:rsidRDefault="00AA2F8C" w:rsidP="009E733C">
          <w:pPr>
            <w:pStyle w:val="ListParagraph"/>
            <w:numPr>
              <w:ilvl w:val="0"/>
              <w:numId w:val="12"/>
            </w:numPr>
            <w:rPr>
              <w:rFonts w:eastAsia="Times New Roman" w:cs="Times New Roman"/>
              <w:color w:val="000000"/>
              <w:szCs w:val="20"/>
              <w:shd w:val="clear" w:color="auto" w:fill="FFFFFF"/>
            </w:rPr>
          </w:pPr>
          <w:r w:rsidRPr="009E733C">
            <w:rPr>
              <w:rFonts w:eastAsia="Times New Roman" w:cs="Times New Roman"/>
              <w:color w:val="000000"/>
              <w:szCs w:val="20"/>
              <w:shd w:val="clear" w:color="auto" w:fill="FFFFFF"/>
            </w:rPr>
            <w:t xml:space="preserve">Ability to establish </w:t>
          </w:r>
          <w:r w:rsidR="00CB7C76" w:rsidRPr="009E733C">
            <w:rPr>
              <w:rFonts w:eastAsia="Times New Roman" w:cs="Times New Roman"/>
              <w:color w:val="000000"/>
              <w:szCs w:val="20"/>
              <w:shd w:val="clear" w:color="auto" w:fill="FFFFFF"/>
            </w:rPr>
            <w:t>teamwork</w:t>
          </w:r>
          <w:r w:rsidRPr="009E733C">
            <w:rPr>
              <w:rFonts w:eastAsia="Times New Roman" w:cs="Times New Roman"/>
              <w:color w:val="000000"/>
              <w:szCs w:val="20"/>
              <w:shd w:val="clear" w:color="auto" w:fill="FFFFFF"/>
            </w:rPr>
            <w:t>. </w:t>
          </w:r>
        </w:p>
        <w:p w14:paraId="7D439C60" w14:textId="77777777" w:rsidR="009E733C" w:rsidRPr="009E733C" w:rsidRDefault="00AA2F8C" w:rsidP="009E733C">
          <w:pPr>
            <w:pStyle w:val="ListParagraph"/>
            <w:numPr>
              <w:ilvl w:val="0"/>
              <w:numId w:val="12"/>
            </w:numPr>
            <w:rPr>
              <w:rFonts w:eastAsia="Times New Roman" w:cs="Times New Roman"/>
              <w:color w:val="000000"/>
              <w:szCs w:val="20"/>
              <w:shd w:val="clear" w:color="auto" w:fill="FFFFFF"/>
            </w:rPr>
          </w:pPr>
          <w:r w:rsidRPr="009E733C">
            <w:rPr>
              <w:rFonts w:eastAsia="Times New Roman" w:cs="Times New Roman"/>
              <w:color w:val="000000"/>
              <w:szCs w:val="20"/>
              <w:shd w:val="clear" w:color="auto" w:fill="FFFFFF"/>
            </w:rPr>
            <w:t>Strong willingness to learn new skills and abilities and observe perception. </w:t>
          </w:r>
        </w:p>
        <w:p w14:paraId="25D30FD4" w14:textId="77777777" w:rsidR="009E733C" w:rsidRPr="009E733C" w:rsidRDefault="009E733C" w:rsidP="009E733C">
          <w:pPr>
            <w:pStyle w:val="ListParagraph"/>
            <w:numPr>
              <w:ilvl w:val="0"/>
              <w:numId w:val="12"/>
            </w:numPr>
            <w:rPr>
              <w:rFonts w:eastAsia="Times New Roman" w:cs="Times New Roman"/>
              <w:color w:val="000000"/>
              <w:szCs w:val="20"/>
              <w:shd w:val="clear" w:color="auto" w:fill="FFFFFF"/>
            </w:rPr>
          </w:pPr>
          <w:r w:rsidRPr="009E733C">
            <w:rPr>
              <w:rFonts w:eastAsia="Times New Roman" w:cs="Times New Roman"/>
              <w:color w:val="000000"/>
              <w:szCs w:val="20"/>
              <w:shd w:val="clear" w:color="auto" w:fill="FFFFFF"/>
            </w:rPr>
            <w:t xml:space="preserve"> </w:t>
          </w:r>
          <w:r w:rsidR="00AA2F8C" w:rsidRPr="009E733C">
            <w:rPr>
              <w:rFonts w:eastAsia="Times New Roman" w:cs="Times New Roman"/>
              <w:color w:val="000000"/>
              <w:szCs w:val="20"/>
              <w:shd w:val="clear" w:color="auto" w:fill="FFFFFF"/>
            </w:rPr>
            <w:t>Initiative for taking new responsibilities and high Interpersonal skills. </w:t>
          </w:r>
        </w:p>
        <w:p w14:paraId="2D1302B8" w14:textId="77777777" w:rsidR="009E733C" w:rsidRPr="009E733C" w:rsidRDefault="009E733C" w:rsidP="009E733C">
          <w:pPr>
            <w:pStyle w:val="ListParagraph"/>
            <w:numPr>
              <w:ilvl w:val="0"/>
              <w:numId w:val="12"/>
            </w:numPr>
            <w:rPr>
              <w:rFonts w:eastAsia="Times New Roman" w:cs="Times New Roman"/>
              <w:color w:val="000000"/>
              <w:szCs w:val="20"/>
              <w:shd w:val="clear" w:color="auto" w:fill="FFFFFF"/>
            </w:rPr>
          </w:pPr>
          <w:r w:rsidRPr="009E733C">
            <w:rPr>
              <w:rFonts w:eastAsia="Times New Roman" w:cs="Times New Roman"/>
              <w:color w:val="000000"/>
              <w:szCs w:val="20"/>
              <w:shd w:val="clear" w:color="auto" w:fill="FFFFFF"/>
            </w:rPr>
            <w:t xml:space="preserve"> </w:t>
          </w:r>
          <w:r w:rsidR="00AA2F8C" w:rsidRPr="009E733C">
            <w:rPr>
              <w:rFonts w:eastAsia="Times New Roman" w:cs="Times New Roman"/>
              <w:color w:val="000000"/>
              <w:szCs w:val="20"/>
              <w:shd w:val="clear" w:color="auto" w:fill="FFFFFF"/>
            </w:rPr>
            <w:t>Like to interact with People to know them, understand and help them to solve their problems. </w:t>
          </w:r>
        </w:p>
        <w:p w14:paraId="4D5C2A5B" w14:textId="77777777" w:rsidR="009E733C" w:rsidRPr="009E733C" w:rsidRDefault="009E733C" w:rsidP="009E733C">
          <w:pPr>
            <w:pStyle w:val="ListParagraph"/>
            <w:numPr>
              <w:ilvl w:val="0"/>
              <w:numId w:val="12"/>
            </w:numPr>
            <w:rPr>
              <w:rFonts w:eastAsia="Times New Roman" w:cs="Times New Roman"/>
              <w:color w:val="000000"/>
              <w:szCs w:val="20"/>
              <w:shd w:val="clear" w:color="auto" w:fill="FFFFFF"/>
            </w:rPr>
          </w:pPr>
          <w:r w:rsidRPr="009E733C">
            <w:rPr>
              <w:rFonts w:eastAsia="Times New Roman" w:cs="Times New Roman"/>
              <w:color w:val="000000"/>
              <w:szCs w:val="20"/>
              <w:shd w:val="clear" w:color="auto" w:fill="FFFFFF"/>
            </w:rPr>
            <w:t xml:space="preserve"> </w:t>
          </w:r>
          <w:r w:rsidR="00AA2F8C" w:rsidRPr="009E733C">
            <w:rPr>
              <w:rFonts w:eastAsia="Times New Roman" w:cs="Times New Roman"/>
              <w:color w:val="000000"/>
              <w:szCs w:val="20"/>
              <w:shd w:val="clear" w:color="auto" w:fill="FFFFFF"/>
            </w:rPr>
            <w:t>Good communication, analytical and interpersonal skills.</w:t>
          </w:r>
        </w:p>
        <w:p w14:paraId="63D1B2E8" w14:textId="77777777" w:rsidR="009E733C" w:rsidRDefault="009E733C" w:rsidP="009E733C">
          <w:pPr>
            <w:pStyle w:val="Heading1"/>
          </w:pPr>
          <w:r>
            <w:t>Technical Skills</w:t>
          </w:r>
        </w:p>
        <w:p w14:paraId="572CE9F1" w14:textId="0F189C05" w:rsidR="00442C3F" w:rsidRDefault="00442C3F" w:rsidP="00442C3F">
          <w:pPr>
            <w:rPr>
              <w:rFonts w:eastAsia="Times New Roman" w:cs="Times New Roman"/>
              <w:szCs w:val="20"/>
            </w:rPr>
          </w:pPr>
          <w:r w:rsidRPr="00442C3F">
            <w:rPr>
              <w:rFonts w:eastAsia="Times New Roman" w:cs="Times New Roman"/>
              <w:b/>
              <w:szCs w:val="20"/>
            </w:rPr>
            <w:t>Coding Languages:</w:t>
          </w:r>
          <w:r w:rsidR="00367890">
            <w:rPr>
              <w:rFonts w:eastAsia="Times New Roman" w:cs="Times New Roman"/>
              <w:szCs w:val="20"/>
            </w:rPr>
            <w:t xml:space="preserve">  </w:t>
          </w:r>
          <w:r w:rsidR="00CA33F9">
            <w:rPr>
              <w:rFonts w:eastAsia="Times New Roman" w:cs="Times New Roman"/>
              <w:szCs w:val="20"/>
            </w:rPr>
            <w:t xml:space="preserve">Basic </w:t>
          </w:r>
          <w:r w:rsidR="00FD6BF8">
            <w:rPr>
              <w:rFonts w:eastAsia="Times New Roman" w:cs="Times New Roman"/>
              <w:szCs w:val="20"/>
            </w:rPr>
            <w:t>PHP,</w:t>
          </w:r>
          <w:r w:rsidR="00367890">
            <w:rPr>
              <w:rFonts w:eastAsia="Times New Roman" w:cs="Times New Roman"/>
              <w:szCs w:val="20"/>
            </w:rPr>
            <w:t xml:space="preserve"> </w:t>
          </w:r>
          <w:r>
            <w:rPr>
              <w:rFonts w:eastAsia="Times New Roman" w:cs="Times New Roman"/>
              <w:szCs w:val="20"/>
            </w:rPr>
            <w:t>JAVA</w:t>
          </w:r>
          <w:r w:rsidR="003D1B5D">
            <w:rPr>
              <w:rFonts w:eastAsia="Times New Roman" w:cs="Times New Roman"/>
              <w:szCs w:val="20"/>
            </w:rPr>
            <w:t xml:space="preserve"> </w:t>
          </w:r>
          <w:r w:rsidR="00636540">
            <w:rPr>
              <w:rFonts w:eastAsia="Times New Roman" w:cs="Times New Roman"/>
              <w:szCs w:val="20"/>
            </w:rPr>
            <w:t>, PHP</w:t>
          </w:r>
          <w:bookmarkStart w:id="0" w:name="_GoBack"/>
          <w:bookmarkEnd w:id="0"/>
        </w:p>
        <w:p w14:paraId="36C2970D" w14:textId="670362ED" w:rsidR="00442C3F" w:rsidRDefault="00442C3F" w:rsidP="00442C3F">
          <w:pPr>
            <w:rPr>
              <w:rFonts w:eastAsia="Times New Roman" w:cs="Times New Roman"/>
              <w:szCs w:val="20"/>
            </w:rPr>
          </w:pPr>
          <w:r w:rsidRPr="00442C3F">
            <w:rPr>
              <w:rFonts w:eastAsia="Times New Roman" w:cs="Times New Roman"/>
              <w:b/>
              <w:szCs w:val="20"/>
            </w:rPr>
            <w:t>Web Technologies:</w:t>
          </w:r>
          <w:r w:rsidR="00367890">
            <w:rPr>
              <w:rFonts w:eastAsia="Times New Roman" w:cs="Times New Roman"/>
              <w:szCs w:val="20"/>
            </w:rPr>
            <w:t xml:space="preserve">  HTML, CSS</w:t>
          </w:r>
          <w:r>
            <w:rPr>
              <w:rFonts w:eastAsia="Times New Roman" w:cs="Times New Roman"/>
              <w:szCs w:val="20"/>
            </w:rPr>
            <w:t xml:space="preserve">, J Query, </w:t>
          </w:r>
          <w:r w:rsidR="00FD6BF8">
            <w:rPr>
              <w:rFonts w:eastAsia="Times New Roman" w:cs="Times New Roman"/>
              <w:szCs w:val="20"/>
            </w:rPr>
            <w:t>and JavaScript</w:t>
          </w:r>
          <w:r>
            <w:rPr>
              <w:rFonts w:eastAsia="Times New Roman" w:cs="Times New Roman"/>
              <w:szCs w:val="20"/>
            </w:rPr>
            <w:t xml:space="preserve"> </w:t>
          </w:r>
        </w:p>
        <w:p w14:paraId="222D5F61" w14:textId="77777777" w:rsidR="00A63BDA" w:rsidRDefault="00442C3F" w:rsidP="00442C3F">
          <w:pPr>
            <w:rPr>
              <w:rFonts w:eastAsia="Times New Roman" w:cs="Times New Roman"/>
              <w:szCs w:val="20"/>
            </w:rPr>
          </w:pPr>
          <w:r w:rsidRPr="00442C3F">
            <w:rPr>
              <w:rFonts w:eastAsia="Times New Roman" w:cs="Times New Roman"/>
              <w:b/>
              <w:szCs w:val="20"/>
            </w:rPr>
            <w:t>Databases:</w:t>
          </w:r>
          <w:r>
            <w:rPr>
              <w:rFonts w:eastAsia="Times New Roman" w:cs="Times New Roman"/>
              <w:b/>
              <w:szCs w:val="20"/>
            </w:rPr>
            <w:t xml:space="preserve"> </w:t>
          </w:r>
          <w:r>
            <w:rPr>
              <w:rFonts w:eastAsia="Times New Roman" w:cs="Times New Roman"/>
              <w:szCs w:val="20"/>
            </w:rPr>
            <w:t xml:space="preserve"> MySQL</w:t>
          </w:r>
        </w:p>
        <w:p w14:paraId="381BBA19" w14:textId="6A8C7A38" w:rsidR="00A63BDA" w:rsidRDefault="00A63BDA" w:rsidP="00A63BDA">
          <w:pPr>
            <w:pStyle w:val="Heading1"/>
          </w:pPr>
          <w:r>
            <w:t>Projects</w:t>
          </w:r>
        </w:p>
        <w:p w14:paraId="3A143F7F" w14:textId="4586F188" w:rsidR="00A63BDA" w:rsidRPr="003D1B5D" w:rsidRDefault="00174384" w:rsidP="001813BA">
          <w:pPr>
            <w:pStyle w:val="ListParagraph"/>
            <w:numPr>
              <w:ilvl w:val="0"/>
              <w:numId w:val="14"/>
            </w:numPr>
            <w:rPr>
              <w:rStyle w:val="Hyperlink"/>
              <w:rFonts w:eastAsia="Times New Roman" w:cs="Times New Roman"/>
              <w:color w:val="auto"/>
              <w:szCs w:val="20"/>
              <w:u w:val="none"/>
            </w:rPr>
          </w:pPr>
          <w:r w:rsidRPr="001813BA">
            <w:rPr>
              <w:rFonts w:eastAsia="Times New Roman" w:cs="Times New Roman"/>
              <w:szCs w:val="20"/>
            </w:rPr>
            <w:t>Designe</w:t>
          </w:r>
          <w:r w:rsidR="001813BA">
            <w:rPr>
              <w:rFonts w:eastAsia="Times New Roman" w:cs="Times New Roman"/>
              <w:szCs w:val="20"/>
            </w:rPr>
            <w:t>r</w:t>
          </w:r>
          <w:r w:rsidR="00A63BDA" w:rsidRPr="001813BA">
            <w:rPr>
              <w:rFonts w:eastAsia="Times New Roman" w:cs="Times New Roman"/>
              <w:szCs w:val="20"/>
            </w:rPr>
            <w:t>, web</w:t>
          </w:r>
          <w:r w:rsidR="001F257A" w:rsidRPr="001813BA">
            <w:rPr>
              <w:rFonts w:eastAsia="Times New Roman" w:cs="Times New Roman"/>
              <w:szCs w:val="20"/>
            </w:rPr>
            <w:t>-</w:t>
          </w:r>
          <w:r w:rsidR="00A63BDA" w:rsidRPr="001813BA">
            <w:rPr>
              <w:rFonts w:eastAsia="Times New Roman" w:cs="Times New Roman"/>
              <w:szCs w:val="20"/>
            </w:rPr>
            <w:t xml:space="preserve">master and blogger at </w:t>
          </w:r>
          <w:hyperlink r:id="rId8" w:history="1">
            <w:r w:rsidR="00A63BDA" w:rsidRPr="001813BA">
              <w:rPr>
                <w:rStyle w:val="Hyperlink"/>
                <w:rFonts w:eastAsia="Times New Roman" w:cs="Times New Roman"/>
                <w:szCs w:val="20"/>
              </w:rPr>
              <w:t>www.mayankjain.me</w:t>
            </w:r>
          </w:hyperlink>
        </w:p>
        <w:p w14:paraId="06D0B837" w14:textId="6EC210D6" w:rsidR="003D1B5D" w:rsidRPr="001813BA" w:rsidRDefault="003D1B5D" w:rsidP="001813BA">
          <w:pPr>
            <w:pStyle w:val="ListParagraph"/>
            <w:numPr>
              <w:ilvl w:val="0"/>
              <w:numId w:val="14"/>
            </w:numPr>
            <w:rPr>
              <w:rStyle w:val="Hyperlink"/>
              <w:rFonts w:eastAsia="Times New Roman" w:cs="Times New Roman"/>
              <w:color w:val="auto"/>
              <w:szCs w:val="20"/>
              <w:u w:val="none"/>
            </w:rPr>
          </w:pPr>
          <w:r>
            <w:rPr>
              <w:rFonts w:eastAsia="Times New Roman" w:cs="Times New Roman"/>
              <w:szCs w:val="20"/>
            </w:rPr>
            <w:t xml:space="preserve">Developed an online gym log tool. ( </w:t>
          </w:r>
          <w:hyperlink r:id="rId9" w:history="1">
            <w:r w:rsidRPr="00614E13">
              <w:rPr>
                <w:rStyle w:val="Hyperlink"/>
                <w:rFonts w:eastAsia="Times New Roman" w:cs="Times New Roman"/>
                <w:szCs w:val="20"/>
              </w:rPr>
              <w:t>www.mayankjain.me/gymAlog</w:t>
            </w:r>
          </w:hyperlink>
          <w:r>
            <w:rPr>
              <w:rFonts w:eastAsia="Times New Roman" w:cs="Times New Roman"/>
              <w:szCs w:val="20"/>
            </w:rPr>
            <w:t xml:space="preserve"> )</w:t>
          </w:r>
        </w:p>
        <w:p w14:paraId="1B524DDC" w14:textId="76AB15F9" w:rsidR="001813BA" w:rsidRPr="001813BA" w:rsidRDefault="001813BA" w:rsidP="001813BA">
          <w:pPr>
            <w:pStyle w:val="ListParagraph"/>
            <w:numPr>
              <w:ilvl w:val="0"/>
              <w:numId w:val="14"/>
            </w:numPr>
            <w:rPr>
              <w:rFonts w:eastAsia="Times New Roman" w:cs="Times New Roman"/>
              <w:szCs w:val="20"/>
            </w:rPr>
          </w:pPr>
          <w:r w:rsidRPr="001813BA">
            <w:rPr>
              <w:rFonts w:eastAsia="Times New Roman" w:cs="Times New Roman"/>
              <w:szCs w:val="20"/>
            </w:rPr>
            <w:t>Designe</w:t>
          </w:r>
          <w:r>
            <w:rPr>
              <w:rFonts w:eastAsia="Times New Roman" w:cs="Times New Roman"/>
              <w:szCs w:val="20"/>
            </w:rPr>
            <w:t>r and</w:t>
          </w:r>
          <w:r w:rsidRPr="001813BA">
            <w:rPr>
              <w:rFonts w:eastAsia="Times New Roman" w:cs="Times New Roman"/>
              <w:szCs w:val="20"/>
            </w:rPr>
            <w:t xml:space="preserve"> web-master at </w:t>
          </w:r>
          <w:r w:rsidR="00B476DD">
            <w:rPr>
              <w:rFonts w:eastAsia="Times New Roman" w:cs="Times New Roman"/>
              <w:szCs w:val="20"/>
            </w:rPr>
            <w:t xml:space="preserve">college’s </w:t>
          </w:r>
          <w:r w:rsidR="00B476DD" w:rsidRPr="001813BA">
            <w:rPr>
              <w:rFonts w:eastAsia="Times New Roman" w:cs="Times New Roman"/>
              <w:szCs w:val="20"/>
            </w:rPr>
            <w:t xml:space="preserve">website </w:t>
          </w:r>
          <w:r w:rsidR="00B476DD">
            <w:rPr>
              <w:rFonts w:eastAsia="Times New Roman" w:cs="Times New Roman"/>
              <w:szCs w:val="20"/>
            </w:rPr>
            <w:t>(</w:t>
          </w:r>
          <w:hyperlink r:id="rId10" w:history="1">
            <w:r w:rsidRPr="00C05A9C">
              <w:rPr>
                <w:rStyle w:val="Hyperlink"/>
                <w:rFonts w:eastAsia="Times New Roman" w:cs="Times New Roman"/>
                <w:szCs w:val="20"/>
              </w:rPr>
              <w:t>www.damskanpur.org</w:t>
            </w:r>
          </w:hyperlink>
          <w:r w:rsidR="00B476DD">
            <w:rPr>
              <w:rStyle w:val="Hyperlink"/>
              <w:rFonts w:eastAsia="Times New Roman" w:cs="Times New Roman"/>
              <w:szCs w:val="20"/>
            </w:rPr>
            <w:t>/beta)</w:t>
          </w:r>
        </w:p>
        <w:p w14:paraId="35A814A9" w14:textId="631DB3C5" w:rsidR="001813BA" w:rsidRPr="001813BA" w:rsidRDefault="00B476DD" w:rsidP="001813BA">
          <w:pPr>
            <w:pStyle w:val="ListParagraph"/>
            <w:numPr>
              <w:ilvl w:val="0"/>
              <w:numId w:val="14"/>
            </w:numPr>
            <w:rPr>
              <w:rFonts w:eastAsia="Times New Roman" w:cs="Times New Roman"/>
              <w:szCs w:val="20"/>
            </w:rPr>
          </w:pPr>
          <w:r>
            <w:rPr>
              <w:rFonts w:eastAsia="Times New Roman" w:cs="Times New Roman"/>
              <w:szCs w:val="20"/>
            </w:rPr>
            <w:t>Designer and web-master at a NGO: Bhavna- An Intent to Serve (</w:t>
          </w:r>
          <w:hyperlink r:id="rId11" w:history="1">
            <w:r w:rsidRPr="00C72F7F">
              <w:rPr>
                <w:rStyle w:val="Hyperlink"/>
                <w:rFonts w:eastAsia="Times New Roman" w:cs="Times New Roman"/>
                <w:szCs w:val="20"/>
              </w:rPr>
              <w:t>www.bhavna.org.in</w:t>
            </w:r>
          </w:hyperlink>
          <w:r>
            <w:rPr>
              <w:rFonts w:eastAsia="Times New Roman" w:cs="Times New Roman"/>
              <w:szCs w:val="20"/>
            </w:rPr>
            <w:t>)</w:t>
          </w:r>
        </w:p>
        <w:p w14:paraId="5C5BAD6A" w14:textId="77777777" w:rsidR="00A63BDA" w:rsidRDefault="00A63BDA" w:rsidP="00442C3F">
          <w:pPr>
            <w:rPr>
              <w:rFonts w:eastAsia="Times New Roman" w:cs="Times New Roman"/>
              <w:szCs w:val="20"/>
            </w:rPr>
          </w:pPr>
        </w:p>
        <w:p w14:paraId="0F0B0EF5" w14:textId="600EA54E" w:rsidR="00AA2F8C" w:rsidRPr="00442C3F" w:rsidRDefault="00636540" w:rsidP="00442C3F">
          <w:pPr>
            <w:rPr>
              <w:rFonts w:eastAsia="Times New Roman" w:cs="Times New Roman"/>
              <w:szCs w:val="20"/>
            </w:rPr>
          </w:pPr>
        </w:p>
      </w:sdtContent>
    </w:sdt>
    <w:p w14:paraId="364985BA" w14:textId="77777777" w:rsidR="00AA2F8C" w:rsidRDefault="00AA2F8C" w:rsidP="00B476DD">
      <w:pPr>
        <w:pStyle w:val="Heading1"/>
        <w:ind w:left="0" w:firstLine="0"/>
      </w:pPr>
      <w:r>
        <w:lastRenderedPageBreak/>
        <w:t>Extra Curricular Activities</w:t>
      </w:r>
    </w:p>
    <w:p w14:paraId="7DE8F42C" w14:textId="77777777" w:rsidR="00B50154" w:rsidRDefault="00B50154" w:rsidP="00B50154">
      <w:pPr>
        <w:pStyle w:val="ListParagraph"/>
        <w:numPr>
          <w:ilvl w:val="0"/>
          <w:numId w:val="11"/>
        </w:numPr>
      </w:pPr>
      <w:r>
        <w:t>Designed and developed college’s website</w:t>
      </w:r>
    </w:p>
    <w:p w14:paraId="3D9BF74E" w14:textId="69E751C1" w:rsidR="00F015DE" w:rsidRDefault="00AA2F8C" w:rsidP="009E733C">
      <w:pPr>
        <w:pStyle w:val="ListParagraph"/>
        <w:numPr>
          <w:ilvl w:val="0"/>
          <w:numId w:val="11"/>
        </w:numPr>
      </w:pPr>
      <w:r>
        <w:t>Participated</w:t>
      </w:r>
      <w:r w:rsidR="00B50154">
        <w:t xml:space="preserve"> twice</w:t>
      </w:r>
      <w:r>
        <w:t xml:space="preserve"> in Fashion Show in Inter College Level.</w:t>
      </w:r>
    </w:p>
    <w:p w14:paraId="0B4E8ECA" w14:textId="14FE1ECB" w:rsidR="00A93123" w:rsidRDefault="00B50154" w:rsidP="00A93123">
      <w:pPr>
        <w:pStyle w:val="ListParagraph"/>
        <w:numPr>
          <w:ilvl w:val="0"/>
          <w:numId w:val="11"/>
        </w:numPr>
      </w:pPr>
      <w:r>
        <w:t>Participation in Inter college sports event.</w:t>
      </w:r>
    </w:p>
    <w:p w14:paraId="5B277D48" w14:textId="5C7AB10E" w:rsidR="00B50154" w:rsidRDefault="00B50154" w:rsidP="00A93123">
      <w:pPr>
        <w:pStyle w:val="ListParagraph"/>
        <w:numPr>
          <w:ilvl w:val="0"/>
          <w:numId w:val="11"/>
        </w:numPr>
      </w:pPr>
      <w:r>
        <w:t>Active participation in Blood Donation Camps</w:t>
      </w:r>
    </w:p>
    <w:p w14:paraId="12E58C93" w14:textId="396958BE" w:rsidR="00A93123" w:rsidRDefault="00A93123" w:rsidP="00A93123">
      <w:pPr>
        <w:pStyle w:val="ListParagraph"/>
        <w:numPr>
          <w:ilvl w:val="0"/>
          <w:numId w:val="11"/>
        </w:numPr>
      </w:pPr>
      <w:r>
        <w:t>Participated in inter college Extempore.</w:t>
      </w:r>
    </w:p>
    <w:p w14:paraId="697BAE56" w14:textId="5359E367" w:rsidR="00ED7F1E" w:rsidRDefault="009E733C" w:rsidP="00367890">
      <w:pPr>
        <w:pStyle w:val="ListParagraph"/>
        <w:numPr>
          <w:ilvl w:val="0"/>
          <w:numId w:val="11"/>
        </w:numPr>
      </w:pPr>
      <w:r>
        <w:t>Runners Up in Inter School Football Team</w:t>
      </w:r>
    </w:p>
    <w:p w14:paraId="623BC432" w14:textId="77777777" w:rsidR="00AA2F8C" w:rsidRDefault="00AA2F8C" w:rsidP="00AA2F8C">
      <w:pPr>
        <w:pStyle w:val="Heading1"/>
      </w:pPr>
      <w:r>
        <w:t>Achievement</w:t>
      </w:r>
    </w:p>
    <w:p w14:paraId="29E293F2" w14:textId="5689BD31" w:rsidR="00AA2F8C" w:rsidRDefault="00CB7C76" w:rsidP="009E733C">
      <w:pPr>
        <w:pStyle w:val="ListParagraph"/>
        <w:numPr>
          <w:ilvl w:val="0"/>
          <w:numId w:val="11"/>
        </w:numPr>
      </w:pPr>
      <w:r>
        <w:t>Honor</w:t>
      </w:r>
      <w:r w:rsidR="00AA2F8C">
        <w:t xml:space="preserve"> Certificate from Science and Technology Department, Government of UP for scoring 100 marks in Computer Application in 10</w:t>
      </w:r>
      <w:r w:rsidR="00AA2F8C" w:rsidRPr="009E733C">
        <w:rPr>
          <w:vertAlign w:val="superscript"/>
        </w:rPr>
        <w:t>th</w:t>
      </w:r>
      <w:r w:rsidR="00AA2F8C">
        <w:t xml:space="preserve"> Boards</w:t>
      </w:r>
    </w:p>
    <w:p w14:paraId="74528653" w14:textId="438C5C0C" w:rsidR="009E733C" w:rsidRDefault="009E733C" w:rsidP="009E733C">
      <w:pPr>
        <w:pStyle w:val="ListParagraph"/>
        <w:numPr>
          <w:ilvl w:val="0"/>
          <w:numId w:val="11"/>
        </w:numPr>
      </w:pPr>
      <w:r>
        <w:t xml:space="preserve">Certificate of Merit from </w:t>
      </w:r>
      <w:r w:rsidR="00CB7C76">
        <w:t>Super house</w:t>
      </w:r>
      <w:r>
        <w:t xml:space="preserve"> Group in </w:t>
      </w:r>
      <w:r w:rsidR="00CB7C76">
        <w:t>Allen house</w:t>
      </w:r>
      <w:r>
        <w:t xml:space="preserve"> Scholarship Test.</w:t>
      </w:r>
    </w:p>
    <w:p w14:paraId="1CF80F12" w14:textId="77777777" w:rsidR="009E733C" w:rsidRDefault="009E733C" w:rsidP="009E733C">
      <w:pPr>
        <w:pStyle w:val="Heading1"/>
      </w:pPr>
      <w:r>
        <w:t>Personal Info</w:t>
      </w:r>
    </w:p>
    <w:p w14:paraId="7366F52F" w14:textId="77777777" w:rsidR="009E733C" w:rsidRDefault="009E733C">
      <w:r>
        <w:t>Nationality: Indian</w:t>
      </w:r>
    </w:p>
    <w:p w14:paraId="4FD90F7F" w14:textId="77777777" w:rsidR="009E733C" w:rsidRDefault="009E733C">
      <w:r>
        <w:t>Date of Birth: 13 Sep 1994</w:t>
      </w:r>
    </w:p>
    <w:p w14:paraId="55346C0D" w14:textId="77777777" w:rsidR="009E733C" w:rsidRDefault="009E733C">
      <w:r>
        <w:t>Marital Status:  Unmarried</w:t>
      </w:r>
    </w:p>
    <w:p w14:paraId="572224A9" w14:textId="77777777" w:rsidR="009E733C" w:rsidRDefault="009E733C"/>
    <w:p w14:paraId="53E53D7C" w14:textId="77777777" w:rsidR="00AA2F8C" w:rsidRDefault="00AA2F8C"/>
    <w:p w14:paraId="1C74B2F0" w14:textId="7588D212" w:rsidR="009E733C" w:rsidRPr="009E733C" w:rsidRDefault="009E733C" w:rsidP="009E733C">
      <w:pPr>
        <w:jc w:val="both"/>
        <w:rPr>
          <w:rFonts w:asciiTheme="majorHAnsi" w:hAnsiTheme="majorHAnsi"/>
          <w:b/>
          <w:sz w:val="24"/>
          <w:szCs w:val="24"/>
        </w:rPr>
      </w:pPr>
      <w:r w:rsidRPr="009E733C">
        <w:rPr>
          <w:rFonts w:asciiTheme="majorHAnsi" w:hAnsiTheme="majorHAnsi"/>
          <w:b/>
          <w:sz w:val="24"/>
          <w:szCs w:val="24"/>
        </w:rPr>
        <w:t xml:space="preserve">Date: </w:t>
      </w:r>
      <w:r w:rsidRPr="008E3018">
        <w:rPr>
          <w:szCs w:val="20"/>
        </w:rPr>
        <w:tab/>
      </w:r>
      <w:r w:rsidR="00D5531B">
        <w:rPr>
          <w:szCs w:val="20"/>
        </w:rPr>
        <w:t>28</w:t>
      </w:r>
      <w:r w:rsidR="008E3018" w:rsidRPr="008E3018">
        <w:rPr>
          <w:szCs w:val="20"/>
        </w:rPr>
        <w:t>/</w:t>
      </w:r>
      <w:r w:rsidR="00367890">
        <w:rPr>
          <w:szCs w:val="20"/>
        </w:rPr>
        <w:t>0</w:t>
      </w:r>
      <w:r w:rsidR="00D5531B">
        <w:rPr>
          <w:szCs w:val="20"/>
        </w:rPr>
        <w:t>3</w:t>
      </w:r>
      <w:r w:rsidR="008E3018" w:rsidRPr="008E3018">
        <w:rPr>
          <w:szCs w:val="20"/>
        </w:rPr>
        <w:t>/201</w:t>
      </w:r>
      <w:r w:rsidR="00367890">
        <w:rPr>
          <w:szCs w:val="20"/>
        </w:rPr>
        <w:t>6</w:t>
      </w:r>
    </w:p>
    <w:p w14:paraId="44016273" w14:textId="1300969E" w:rsidR="009E733C" w:rsidRDefault="009E733C" w:rsidP="009E733C">
      <w:pPr>
        <w:jc w:val="both"/>
        <w:rPr>
          <w:rFonts w:asciiTheme="majorHAnsi" w:hAnsiTheme="majorHAnsi"/>
          <w:b/>
          <w:sz w:val="24"/>
          <w:szCs w:val="24"/>
        </w:rPr>
      </w:pPr>
      <w:r w:rsidRPr="009E733C">
        <w:rPr>
          <w:rFonts w:asciiTheme="majorHAnsi" w:hAnsiTheme="majorHAnsi"/>
          <w:b/>
          <w:sz w:val="24"/>
          <w:szCs w:val="24"/>
        </w:rPr>
        <w:t>Place:</w:t>
      </w:r>
      <w:r w:rsidR="008E3018">
        <w:rPr>
          <w:rFonts w:asciiTheme="majorHAnsi" w:hAnsiTheme="majorHAnsi"/>
          <w:b/>
          <w:sz w:val="24"/>
          <w:szCs w:val="24"/>
        </w:rPr>
        <w:t xml:space="preserve">  </w:t>
      </w:r>
      <w:r w:rsidR="008E3018" w:rsidRPr="008E3018">
        <w:rPr>
          <w:szCs w:val="20"/>
        </w:rPr>
        <w:t>Kanpur</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Mayank Jain</w:t>
      </w:r>
    </w:p>
    <w:p w14:paraId="042AB7A3" w14:textId="77777777" w:rsidR="009E733C" w:rsidRPr="009E733C" w:rsidRDefault="009E733C" w:rsidP="009E733C">
      <w:pPr>
        <w:jc w:val="both"/>
        <w:rPr>
          <w:rFonts w:asciiTheme="majorHAnsi" w:hAnsiTheme="majorHAnsi"/>
          <w:b/>
          <w:sz w:val="24"/>
          <w:szCs w:val="24"/>
        </w:rPr>
      </w:pPr>
    </w:p>
    <w:sectPr w:rsidR="009E733C" w:rsidRPr="009E733C" w:rsidSect="00F015DE">
      <w:headerReference w:type="default" r:id="rId12"/>
      <w:foot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A8944" w14:textId="77777777" w:rsidR="00AA2F8C" w:rsidRDefault="00AA2F8C">
      <w:r>
        <w:separator/>
      </w:r>
    </w:p>
  </w:endnote>
  <w:endnote w:type="continuationSeparator" w:id="0">
    <w:p w14:paraId="5A2F9E23" w14:textId="77777777" w:rsidR="00AA2F8C" w:rsidRDefault="00AA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25629" w14:textId="77777777" w:rsidR="00F015DE" w:rsidRDefault="001F21FF">
    <w:pPr>
      <w:pStyle w:val="Footer"/>
    </w:pPr>
    <w:r>
      <w:fldChar w:fldCharType="begin"/>
    </w:r>
    <w:r>
      <w:instrText xml:space="preserve"> Page </w:instrText>
    </w:r>
    <w:r>
      <w:fldChar w:fldCharType="separate"/>
    </w:r>
    <w:r w:rsidR="00636540">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3A43B" w14:textId="77777777" w:rsidR="00AA2F8C" w:rsidRDefault="00AA2F8C">
      <w:r>
        <w:separator/>
      </w:r>
    </w:p>
  </w:footnote>
  <w:footnote w:type="continuationSeparator" w:id="0">
    <w:p w14:paraId="4C559F62" w14:textId="77777777" w:rsidR="00AA2F8C" w:rsidRDefault="00AA2F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F015DE" w14:paraId="7A2FAC14" w14:textId="77777777">
      <w:trPr>
        <w:trHeight w:val="720"/>
      </w:trPr>
      <w:tc>
        <w:tcPr>
          <w:tcW w:w="10188" w:type="dxa"/>
          <w:vAlign w:val="center"/>
        </w:tcPr>
        <w:p w14:paraId="7C645BB1" w14:textId="77777777" w:rsidR="00F015DE" w:rsidRDefault="00F015DE"/>
      </w:tc>
      <w:tc>
        <w:tcPr>
          <w:tcW w:w="720" w:type="dxa"/>
          <w:shd w:val="clear" w:color="auto" w:fill="A9122A" w:themeFill="accent1"/>
          <w:vAlign w:val="center"/>
        </w:tcPr>
        <w:p w14:paraId="311E8060" w14:textId="77777777" w:rsidR="00F015DE" w:rsidRDefault="009E733C" w:rsidP="009E733C">
          <w:pPr>
            <w:jc w:val="center"/>
          </w:pPr>
          <w:r>
            <w:t>MJ</w:t>
          </w:r>
        </w:p>
      </w:tc>
    </w:tr>
  </w:tbl>
  <w:p w14:paraId="11E966DE" w14:textId="77777777" w:rsidR="00F015DE" w:rsidRDefault="00F015D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63" w:type="dxa"/>
      <w:tblLook w:val="04A0" w:firstRow="1" w:lastRow="0" w:firstColumn="1" w:lastColumn="0" w:noHBand="0" w:noVBand="1"/>
    </w:tblPr>
    <w:tblGrid>
      <w:gridCol w:w="7083"/>
      <w:gridCol w:w="4180"/>
    </w:tblGrid>
    <w:tr w:rsidR="00597F16" w14:paraId="315D7445" w14:textId="77777777" w:rsidTr="00597F16">
      <w:trPr>
        <w:trHeight w:val="2356"/>
      </w:trPr>
      <w:tc>
        <w:tcPr>
          <w:tcW w:w="7083" w:type="dxa"/>
          <w:vAlign w:val="center"/>
        </w:tcPr>
        <w:p w14:paraId="7CD80930" w14:textId="77777777" w:rsidR="00F015DE" w:rsidRDefault="00AA2F8C">
          <w:pPr>
            <w:pStyle w:val="Title"/>
          </w:pPr>
          <w:r>
            <w:t>Mayank Jain</w:t>
          </w:r>
        </w:p>
        <w:p w14:paraId="06E583D5" w14:textId="1E433F1E" w:rsidR="00F015DE" w:rsidRDefault="00AA2F8C" w:rsidP="00367890">
          <w:pPr>
            <w:pStyle w:val="ContactDetails"/>
          </w:pPr>
          <w:r>
            <w:t>128/587 K block</w:t>
          </w:r>
          <w:r w:rsidR="000201D0">
            <w:sym w:font="Wingdings 2" w:char="F097"/>
          </w:r>
          <w:r w:rsidR="000201D0">
            <w:t xml:space="preserve"> </w:t>
          </w:r>
          <w:r>
            <w:t>kanpur</w:t>
          </w:r>
          <w:r w:rsidR="000201D0">
            <w:t xml:space="preserve">, </w:t>
          </w:r>
          <w:r>
            <w:t>U.P.</w:t>
          </w:r>
          <w:r w:rsidR="000201D0">
            <w:t xml:space="preserve"> </w:t>
          </w:r>
          <w:r>
            <w:t>208011</w:t>
          </w:r>
          <w:r w:rsidR="000201D0">
            <w:br/>
            <w:t xml:space="preserve">Phone: </w:t>
          </w:r>
          <w:r>
            <w:t>8004520990</w:t>
          </w:r>
          <w:r w:rsidR="000201D0">
            <w:t xml:space="preserve">  </w:t>
          </w:r>
          <w:r w:rsidR="000201D0">
            <w:sym w:font="Wingdings 2" w:char="F097"/>
          </w:r>
          <w:r w:rsidR="000201D0">
            <w:t xml:space="preserve"> E-Mail: </w:t>
          </w:r>
          <w:r w:rsidR="00367890">
            <w:t>mayankjain1394@gmail.com</w:t>
          </w:r>
          <w:r w:rsidR="000201D0">
            <w:t xml:space="preserve"> </w:t>
          </w:r>
        </w:p>
      </w:tc>
      <w:tc>
        <w:tcPr>
          <w:tcW w:w="4180" w:type="dxa"/>
          <w:vAlign w:val="center"/>
        </w:tcPr>
        <w:p w14:paraId="2DFF2C91" w14:textId="4D1A11F3" w:rsidR="00F015DE" w:rsidRDefault="00597F16">
          <w:pPr>
            <w:pStyle w:val="Initials"/>
          </w:pPr>
          <w:r>
            <w:t xml:space="preserve">       </w:t>
          </w:r>
          <w:r>
            <w:rPr>
              <w:noProof/>
            </w:rPr>
            <w:drawing>
              <wp:inline distT="0" distB="0" distL="0" distR="0" wp14:anchorId="1ADD110F" wp14:editId="75AB0989">
                <wp:extent cx="726000" cy="985520"/>
                <wp:effectExtent l="0" t="0" r="10795" b="5080"/>
                <wp:docPr id="1" name="Picture 1" descr="Macintosh HD:Users:mayankjain:Desktop:WP_20151119_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yankjain:Desktop:WP_20151119_004.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220" cy="985819"/>
                        </a:xfrm>
                        <a:prstGeom prst="rect">
                          <a:avLst/>
                        </a:prstGeom>
                        <a:noFill/>
                        <a:ln>
                          <a:noFill/>
                        </a:ln>
                      </pic:spPr>
                    </pic:pic>
                  </a:graphicData>
                </a:graphic>
              </wp:inline>
            </w:drawing>
          </w:r>
        </w:p>
      </w:tc>
    </w:tr>
  </w:tbl>
  <w:p w14:paraId="69423A61" w14:textId="77777777" w:rsidR="00F015DE" w:rsidRDefault="00F015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0CE5925"/>
    <w:multiLevelType w:val="hybridMultilevel"/>
    <w:tmpl w:val="2AAA464C"/>
    <w:lvl w:ilvl="0" w:tplc="CF02164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83D80"/>
    <w:multiLevelType w:val="hybridMultilevel"/>
    <w:tmpl w:val="2CCC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CD1D1B"/>
    <w:multiLevelType w:val="hybridMultilevel"/>
    <w:tmpl w:val="8F7883AA"/>
    <w:lvl w:ilvl="0" w:tplc="CF02164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6B5A80"/>
    <w:multiLevelType w:val="hybridMultilevel"/>
    <w:tmpl w:val="D742B360"/>
    <w:lvl w:ilvl="0" w:tplc="CF02164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A2F8C"/>
    <w:rsid w:val="000201D0"/>
    <w:rsid w:val="00031F8C"/>
    <w:rsid w:val="000B233E"/>
    <w:rsid w:val="00130C0E"/>
    <w:rsid w:val="00174384"/>
    <w:rsid w:val="001813BA"/>
    <w:rsid w:val="001F21FF"/>
    <w:rsid w:val="001F257A"/>
    <w:rsid w:val="0030330D"/>
    <w:rsid w:val="00367890"/>
    <w:rsid w:val="003D1B5D"/>
    <w:rsid w:val="00437BEB"/>
    <w:rsid w:val="00442C3F"/>
    <w:rsid w:val="00597F16"/>
    <w:rsid w:val="00636540"/>
    <w:rsid w:val="007302FA"/>
    <w:rsid w:val="0078650F"/>
    <w:rsid w:val="008118CC"/>
    <w:rsid w:val="008E3018"/>
    <w:rsid w:val="00995900"/>
    <w:rsid w:val="009E733C"/>
    <w:rsid w:val="00A2264C"/>
    <w:rsid w:val="00A63BDA"/>
    <w:rsid w:val="00A93123"/>
    <w:rsid w:val="00AA2F8C"/>
    <w:rsid w:val="00B476DD"/>
    <w:rsid w:val="00B50154"/>
    <w:rsid w:val="00BA551E"/>
    <w:rsid w:val="00CA33F9"/>
    <w:rsid w:val="00CB7C76"/>
    <w:rsid w:val="00D516FC"/>
    <w:rsid w:val="00D5531B"/>
    <w:rsid w:val="00D72445"/>
    <w:rsid w:val="00ED7F1E"/>
    <w:rsid w:val="00F015DE"/>
    <w:rsid w:val="00FD6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B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AA2F8C"/>
  </w:style>
  <w:style w:type="character" w:styleId="Hyperlink">
    <w:name w:val="Hyperlink"/>
    <w:basedOn w:val="DefaultParagraphFont"/>
    <w:uiPriority w:val="99"/>
    <w:unhideWhenUsed/>
    <w:rsid w:val="00A63BDA"/>
    <w:rPr>
      <w:color w:val="002FFF" w:themeColor="hyperlink"/>
      <w:u w:val="single"/>
    </w:rPr>
  </w:style>
  <w:style w:type="character" w:styleId="FollowedHyperlink">
    <w:name w:val="FollowedHyperlink"/>
    <w:basedOn w:val="DefaultParagraphFont"/>
    <w:uiPriority w:val="99"/>
    <w:semiHidden/>
    <w:unhideWhenUsed/>
    <w:rsid w:val="00B476DD"/>
    <w:rPr>
      <w:color w:val="8D009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AA2F8C"/>
  </w:style>
  <w:style w:type="character" w:styleId="Hyperlink">
    <w:name w:val="Hyperlink"/>
    <w:basedOn w:val="DefaultParagraphFont"/>
    <w:uiPriority w:val="99"/>
    <w:unhideWhenUsed/>
    <w:rsid w:val="00A63BDA"/>
    <w:rPr>
      <w:color w:val="002FFF" w:themeColor="hyperlink"/>
      <w:u w:val="single"/>
    </w:rPr>
  </w:style>
  <w:style w:type="character" w:styleId="FollowedHyperlink">
    <w:name w:val="FollowedHyperlink"/>
    <w:basedOn w:val="DefaultParagraphFont"/>
    <w:uiPriority w:val="99"/>
    <w:semiHidden/>
    <w:unhideWhenUsed/>
    <w:rsid w:val="00B476DD"/>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43681">
      <w:bodyDiv w:val="1"/>
      <w:marLeft w:val="0"/>
      <w:marRight w:val="0"/>
      <w:marTop w:val="0"/>
      <w:marBottom w:val="0"/>
      <w:divBdr>
        <w:top w:val="none" w:sz="0" w:space="0" w:color="auto"/>
        <w:left w:val="none" w:sz="0" w:space="0" w:color="auto"/>
        <w:bottom w:val="none" w:sz="0" w:space="0" w:color="auto"/>
        <w:right w:val="none" w:sz="0" w:space="0" w:color="auto"/>
      </w:divBdr>
    </w:div>
    <w:div w:id="747582492">
      <w:bodyDiv w:val="1"/>
      <w:marLeft w:val="0"/>
      <w:marRight w:val="0"/>
      <w:marTop w:val="0"/>
      <w:marBottom w:val="0"/>
      <w:divBdr>
        <w:top w:val="none" w:sz="0" w:space="0" w:color="auto"/>
        <w:left w:val="none" w:sz="0" w:space="0" w:color="auto"/>
        <w:bottom w:val="none" w:sz="0" w:space="0" w:color="auto"/>
        <w:right w:val="none" w:sz="0" w:space="0" w:color="auto"/>
      </w:divBdr>
    </w:div>
    <w:div w:id="119272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havna.org.in"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yankjain.me" TargetMode="External"/><Relationship Id="rId9" Type="http://schemas.openxmlformats.org/officeDocument/2006/relationships/hyperlink" Target="http://www.mayankjain.me/gymAlog" TargetMode="External"/><Relationship Id="rId10" Type="http://schemas.openxmlformats.org/officeDocument/2006/relationships/hyperlink" Target="http://www.damskanpur.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A7B4FD0E3FBD49B9249BC1E8265E2D"/>
        <w:category>
          <w:name w:val="General"/>
          <w:gallery w:val="placeholder"/>
        </w:category>
        <w:types>
          <w:type w:val="bbPlcHdr"/>
        </w:types>
        <w:behaviors>
          <w:behavior w:val="content"/>
        </w:behaviors>
        <w:guid w:val="{24863607-84E9-F542-90A2-DC318C079E7D}"/>
      </w:docPartPr>
      <w:docPartBody>
        <w:p w:rsidR="00941AC4" w:rsidRDefault="001628C0">
          <w:pPr>
            <w:pStyle w:val="BEA7B4FD0E3FBD49B9249BC1E8265E2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252D4DF340D58429B1AB6703AD8D82B"/>
        <w:category>
          <w:name w:val="General"/>
          <w:gallery w:val="placeholder"/>
        </w:category>
        <w:types>
          <w:type w:val="bbPlcHdr"/>
        </w:types>
        <w:behaviors>
          <w:behavior w:val="content"/>
        </w:behaviors>
        <w:guid w:val="{9B3500D9-EC4F-F045-AD0A-46253FABA9C9}"/>
      </w:docPartPr>
      <w:docPartBody>
        <w:p w:rsidR="00941AC4" w:rsidRDefault="001628C0">
          <w:pPr>
            <w:pStyle w:val="5252D4DF340D58429B1AB6703AD8D82B"/>
          </w:pPr>
          <w:r>
            <w:t>Aliquam dapibus.</w:t>
          </w:r>
        </w:p>
      </w:docPartBody>
    </w:docPart>
    <w:docPart>
      <w:docPartPr>
        <w:name w:val="5EE42E578DCC8D46BA2C34251E1C9076"/>
        <w:category>
          <w:name w:val="General"/>
          <w:gallery w:val="placeholder"/>
        </w:category>
        <w:types>
          <w:type w:val="bbPlcHdr"/>
        </w:types>
        <w:behaviors>
          <w:behavior w:val="content"/>
        </w:behaviors>
        <w:guid w:val="{344B7A30-A4F2-2E4D-93F6-984209468785}"/>
      </w:docPartPr>
      <w:docPartBody>
        <w:p w:rsidR="00941AC4" w:rsidRDefault="001628C0">
          <w:pPr>
            <w:pStyle w:val="5EE42E578DCC8D46BA2C34251E1C907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D207B3B79E7D44CA91F3122F4D6F4D5"/>
        <w:category>
          <w:name w:val="General"/>
          <w:gallery w:val="placeholder"/>
        </w:category>
        <w:types>
          <w:type w:val="bbPlcHdr"/>
        </w:types>
        <w:behaviors>
          <w:behavior w:val="content"/>
        </w:behaviors>
        <w:guid w:val="{3C2113B4-50B2-E548-B32A-34A7A196A2E2}"/>
      </w:docPartPr>
      <w:docPartBody>
        <w:p w:rsidR="00941AC4" w:rsidRDefault="001628C0">
          <w:pPr>
            <w:pStyle w:val="0D207B3B79E7D44CA91F3122F4D6F4D5"/>
          </w:pPr>
          <w:r>
            <w:t>Aliquam dapibus.</w:t>
          </w:r>
        </w:p>
      </w:docPartBody>
    </w:docPart>
    <w:docPart>
      <w:docPartPr>
        <w:name w:val="3D84B759B663564181686C54BC4E6228"/>
        <w:category>
          <w:name w:val="General"/>
          <w:gallery w:val="placeholder"/>
        </w:category>
        <w:types>
          <w:type w:val="bbPlcHdr"/>
        </w:types>
        <w:behaviors>
          <w:behavior w:val="content"/>
        </w:behaviors>
        <w:guid w:val="{B68D572A-AF4F-D442-A927-2FF0C65C23E5}"/>
      </w:docPartPr>
      <w:docPartBody>
        <w:p w:rsidR="00941AC4" w:rsidRDefault="001628C0">
          <w:pPr>
            <w:pStyle w:val="3D84B759B663564181686C54BC4E622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78DD052DE494344A6677F5B35388D65"/>
        <w:category>
          <w:name w:val="General"/>
          <w:gallery w:val="placeholder"/>
        </w:category>
        <w:types>
          <w:type w:val="bbPlcHdr"/>
        </w:types>
        <w:behaviors>
          <w:behavior w:val="content"/>
        </w:behaviors>
        <w:guid w:val="{16A9F3C0-875C-E74F-8084-68CBC9E3087D}"/>
      </w:docPartPr>
      <w:docPartBody>
        <w:p w:rsidR="00B818EC" w:rsidRDefault="001628C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41AC4" w:rsidRDefault="001628C0">
          <w:pPr>
            <w:pStyle w:val="C78DD052DE494344A6677F5B35388D6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606623C3CD77941AE9E09C96549999E"/>
        <w:category>
          <w:name w:val="General"/>
          <w:gallery w:val="placeholder"/>
        </w:category>
        <w:types>
          <w:type w:val="bbPlcHdr"/>
        </w:types>
        <w:behaviors>
          <w:behavior w:val="content"/>
        </w:behaviors>
        <w:guid w:val="{49F94A40-5911-3146-BFCC-2BECB5E7EFA5}"/>
      </w:docPartPr>
      <w:docPartBody>
        <w:p w:rsidR="00941AC4" w:rsidRDefault="001628C0" w:rsidP="001628C0">
          <w:pPr>
            <w:pStyle w:val="1606623C3CD77941AE9E09C96549999E"/>
          </w:pPr>
          <w:r>
            <w:t>Aliquam dapibus.</w:t>
          </w:r>
        </w:p>
      </w:docPartBody>
    </w:docPart>
    <w:docPart>
      <w:docPartPr>
        <w:name w:val="53B519F99623AD4785E994C150848A3B"/>
        <w:category>
          <w:name w:val="General"/>
          <w:gallery w:val="placeholder"/>
        </w:category>
        <w:types>
          <w:type w:val="bbPlcHdr"/>
        </w:types>
        <w:behaviors>
          <w:behavior w:val="content"/>
        </w:behaviors>
        <w:guid w:val="{AFA5BEBC-92DC-F147-A58E-C85164FCCDF2}"/>
      </w:docPartPr>
      <w:docPartBody>
        <w:p w:rsidR="00941AC4" w:rsidRDefault="001628C0" w:rsidP="001628C0">
          <w:pPr>
            <w:pStyle w:val="53B519F99623AD4785E994C150848A3B"/>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C0"/>
    <w:rsid w:val="00064A8D"/>
    <w:rsid w:val="001628C0"/>
    <w:rsid w:val="001D7FAD"/>
    <w:rsid w:val="004511C6"/>
    <w:rsid w:val="00504A85"/>
    <w:rsid w:val="00941AC4"/>
    <w:rsid w:val="00A21D45"/>
    <w:rsid w:val="00CB3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B4FD0E3FBD49B9249BC1E8265E2D">
    <w:name w:val="BEA7B4FD0E3FBD49B9249BC1E8265E2D"/>
  </w:style>
  <w:style w:type="paragraph" w:customStyle="1" w:styleId="FC46D327AEB2B64B82CC08D6F178F91E">
    <w:name w:val="FC46D327AEB2B64B82CC08D6F178F91E"/>
  </w:style>
  <w:style w:type="paragraph" w:customStyle="1" w:styleId="E7A09B043C232F41AEB4C53DE21E72A6">
    <w:name w:val="E7A09B043C232F41AEB4C53DE21E72A6"/>
  </w:style>
  <w:style w:type="paragraph" w:customStyle="1" w:styleId="6CC18177F8D9C54085E85850264C4BF1">
    <w:name w:val="6CC18177F8D9C54085E85850264C4BF1"/>
  </w:style>
  <w:style w:type="paragraph" w:customStyle="1" w:styleId="55B0E1670E916D488DDA54F225AD7269">
    <w:name w:val="55B0E1670E916D488DDA54F225AD7269"/>
  </w:style>
  <w:style w:type="paragraph" w:customStyle="1" w:styleId="6807969150CDDC40B640E3D036207DE2">
    <w:name w:val="6807969150CDDC40B640E3D036207DE2"/>
  </w:style>
  <w:style w:type="paragraph" w:customStyle="1" w:styleId="3C2D0A3557B49F44B10949CDCA496616">
    <w:name w:val="3C2D0A3557B49F44B10949CDCA496616"/>
  </w:style>
  <w:style w:type="paragraph" w:customStyle="1" w:styleId="5252D4DF340D58429B1AB6703AD8D82B">
    <w:name w:val="5252D4DF340D58429B1AB6703AD8D82B"/>
  </w:style>
  <w:style w:type="paragraph" w:customStyle="1" w:styleId="5EE42E578DCC8D46BA2C34251E1C9076">
    <w:name w:val="5EE42E578DCC8D46BA2C34251E1C9076"/>
  </w:style>
  <w:style w:type="paragraph" w:customStyle="1" w:styleId="0D207B3B79E7D44CA91F3122F4D6F4D5">
    <w:name w:val="0D207B3B79E7D44CA91F3122F4D6F4D5"/>
  </w:style>
  <w:style w:type="paragraph" w:customStyle="1" w:styleId="3D84B759B663564181686C54BC4E6228">
    <w:name w:val="3D84B759B663564181686C54BC4E622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78DD052DE494344A6677F5B35388D65">
    <w:name w:val="C78DD052DE494344A6677F5B35388D65"/>
  </w:style>
  <w:style w:type="paragraph" w:customStyle="1" w:styleId="1606623C3CD77941AE9E09C96549999E">
    <w:name w:val="1606623C3CD77941AE9E09C96549999E"/>
    <w:rsid w:val="001628C0"/>
  </w:style>
  <w:style w:type="paragraph" w:customStyle="1" w:styleId="53B519F99623AD4785E994C150848A3B">
    <w:name w:val="53B519F99623AD4785E994C150848A3B"/>
    <w:rsid w:val="001628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B4FD0E3FBD49B9249BC1E8265E2D">
    <w:name w:val="BEA7B4FD0E3FBD49B9249BC1E8265E2D"/>
  </w:style>
  <w:style w:type="paragraph" w:customStyle="1" w:styleId="FC46D327AEB2B64B82CC08D6F178F91E">
    <w:name w:val="FC46D327AEB2B64B82CC08D6F178F91E"/>
  </w:style>
  <w:style w:type="paragraph" w:customStyle="1" w:styleId="E7A09B043C232F41AEB4C53DE21E72A6">
    <w:name w:val="E7A09B043C232F41AEB4C53DE21E72A6"/>
  </w:style>
  <w:style w:type="paragraph" w:customStyle="1" w:styleId="6CC18177F8D9C54085E85850264C4BF1">
    <w:name w:val="6CC18177F8D9C54085E85850264C4BF1"/>
  </w:style>
  <w:style w:type="paragraph" w:customStyle="1" w:styleId="55B0E1670E916D488DDA54F225AD7269">
    <w:name w:val="55B0E1670E916D488DDA54F225AD7269"/>
  </w:style>
  <w:style w:type="paragraph" w:customStyle="1" w:styleId="6807969150CDDC40B640E3D036207DE2">
    <w:name w:val="6807969150CDDC40B640E3D036207DE2"/>
  </w:style>
  <w:style w:type="paragraph" w:customStyle="1" w:styleId="3C2D0A3557B49F44B10949CDCA496616">
    <w:name w:val="3C2D0A3557B49F44B10949CDCA496616"/>
  </w:style>
  <w:style w:type="paragraph" w:customStyle="1" w:styleId="5252D4DF340D58429B1AB6703AD8D82B">
    <w:name w:val="5252D4DF340D58429B1AB6703AD8D82B"/>
  </w:style>
  <w:style w:type="paragraph" w:customStyle="1" w:styleId="5EE42E578DCC8D46BA2C34251E1C9076">
    <w:name w:val="5EE42E578DCC8D46BA2C34251E1C9076"/>
  </w:style>
  <w:style w:type="paragraph" w:customStyle="1" w:styleId="0D207B3B79E7D44CA91F3122F4D6F4D5">
    <w:name w:val="0D207B3B79E7D44CA91F3122F4D6F4D5"/>
  </w:style>
  <w:style w:type="paragraph" w:customStyle="1" w:styleId="3D84B759B663564181686C54BC4E6228">
    <w:name w:val="3D84B759B663564181686C54BC4E622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78DD052DE494344A6677F5B35388D65">
    <w:name w:val="C78DD052DE494344A6677F5B35388D65"/>
  </w:style>
  <w:style w:type="paragraph" w:customStyle="1" w:styleId="1606623C3CD77941AE9E09C96549999E">
    <w:name w:val="1606623C3CD77941AE9E09C96549999E"/>
    <w:rsid w:val="001628C0"/>
  </w:style>
  <w:style w:type="paragraph" w:customStyle="1" w:styleId="53B519F99623AD4785E994C150848A3B">
    <w:name w:val="53B519F99623AD4785E994C150848A3B"/>
    <w:rsid w:val="00162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56</TotalTime>
  <Pages>2</Pages>
  <Words>299</Words>
  <Characters>1705</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jain</dc:creator>
  <cp:keywords/>
  <dc:description/>
  <cp:lastModifiedBy>mayank jain</cp:lastModifiedBy>
  <cp:revision>26</cp:revision>
  <dcterms:created xsi:type="dcterms:W3CDTF">2015-11-20T18:00:00Z</dcterms:created>
  <dcterms:modified xsi:type="dcterms:W3CDTF">2016-11-12T14:56:00Z</dcterms:modified>
  <cp:category/>
</cp:coreProperties>
</file>